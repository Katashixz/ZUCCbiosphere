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3217"/>
        <w:gridCol w:w="32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（4+4）/2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（4+4）/2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80</w:t>
            </w: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center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总评基准分计算公式：完成等级/总完成等级 *100 + 5</w:t>
      </w:r>
      <w:bookmarkStart w:id="0" w:name="_GoBack"/>
      <w:bookmarkEnd w:id="0"/>
    </w:p>
    <w:p>
      <w:pPr>
        <w:jc w:val="center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总评分计算公式：总评基准分+任务难度酌情给分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36" w:bottom="1440" w:left="123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89320" cy="8489950"/>
          <wp:effectExtent l="0" t="0" r="0" b="0"/>
          <wp:wrapNone/>
          <wp:docPr id="2" name="图片 1026" descr="A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026" descr="A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9320" cy="848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83302"/>
    <w:rsid w:val="03055E27"/>
    <w:rsid w:val="0FDD77CC"/>
    <w:rsid w:val="1DA33D2F"/>
    <w:rsid w:val="1DEC5C7C"/>
    <w:rsid w:val="4C283302"/>
    <w:rsid w:val="69747E74"/>
    <w:rsid w:val="7F3C3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69710bc8f1fa96e6ea10f321b2568e7\&#24037;&#20316;&#20219;&#21153;&#2007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工作任务书.docx</Template>
  <Pages>3</Pages>
  <Words>525</Words>
  <Characters>525</Characters>
  <Lines>0</Lines>
  <Paragraphs>0</Paragraphs>
  <TotalTime>0</TotalTime>
  <ScaleCrop>false</ScaleCrop>
  <LinksUpToDate>false</LinksUpToDate>
  <CharactersWithSpaces>682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2021-11-05T04:13:00Z</dcterms:created>
  <dc:creator>1057</dc:creator>
  <cp:lastModifiedBy>Hyi</cp:lastModifiedBy>
  <dcterms:modified xsi:type="dcterms:W3CDTF">2021-11-16T14:44:09Z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3735EE43934544BEB6986F195F3784E8</vt:lpwstr>
  </property>
  <property fmtid="{D5CDD505-2E9C-101B-9397-08002B2CF9AE}" pid="4" name="KSOTemplateUUID">
    <vt:lpwstr>v1.0_mb_wDZ/CRUOc9BuT0dqazG0RQ==</vt:lpwstr>
  </property>
</Properties>
</file>