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详细设计报告初稿撰写，Jackson图、PAD图绘制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2021/11/14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参考最下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  <w:lang w:val="en-US" w:eastAsia="zh-CN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/>
              </w:rPr>
            </w:pPr>
            <w:r>
              <w:rPr>
                <w:rFonts w:hint="default" w:ascii="新宋体" w:hAnsi="新宋体" w:eastAsia="新宋体"/>
                <w:sz w:val="24"/>
                <w:lang w:val="en-US" w:eastAsia="zh-CN"/>
              </w:rPr>
              <w:t>ER图物理模型</w:t>
            </w: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设计、</w:t>
            </w:r>
            <w:r>
              <w:rPr>
                <w:rFonts w:hint="default" w:ascii="新宋体" w:hAnsi="新宋体" w:eastAsia="新宋体"/>
                <w:sz w:val="24"/>
                <w:lang w:val="en-US" w:eastAsia="zh-CN"/>
              </w:rPr>
              <w:t>算法设计</w:t>
            </w: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、伪代码编写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2021/11/16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参考最下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  <w:lang w:val="en-US" w:eastAsia="zh-CN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PPT制作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2021/11/16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参考最下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  <w:lang w:val="en-US" w:eastAsia="zh-CN"/>
              </w:rPr>
              <w:t>√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总体设计报告完善、测试计划制定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2021/11/14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参考最下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  <w:lang w:val="en-US" w:eastAsia="zh-CN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伪代码编写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2021/11/16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参考最下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  <w:lang w:val="en-US" w:eastAsia="zh-CN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总体设计报告完善、用户手册制定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2021/11/14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参考最下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  <w:lang w:val="en-US" w:eastAsia="zh-CN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会议纪要整理、任务分配整理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2021/11/16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  <w:lang w:val="en-US" w:eastAsia="zh-CN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伪代码编写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2021/11/16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  <w:lang w:val="en-US" w:eastAsia="zh-CN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3217"/>
        <w:gridCol w:w="32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（4+4+5）/3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(4+4)/2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（4+4+4）/3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86</w:t>
            </w:r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等级情况：5-&gt;优， 4-&gt;良， 3-&gt;及格， 2-&gt;不及格， 1-&gt;未完成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center"/>
        <w:rPr>
          <w:rFonts w:hint="default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 xml:space="preserve">总评基准分计算公式：完成等级/总完成等级 *100 + </w:t>
      </w:r>
      <w:bookmarkStart w:id="0" w:name="_GoBack"/>
      <w:bookmarkEnd w:id="0"/>
      <w:r>
        <w:rPr>
          <w:rFonts w:hint="eastAsia"/>
          <w:b/>
          <w:sz w:val="36"/>
          <w:szCs w:val="36"/>
          <w:lang w:val="en-US" w:eastAsia="zh-CN"/>
        </w:rPr>
        <w:t>5</w:t>
      </w:r>
    </w:p>
    <w:p>
      <w:pPr>
        <w:jc w:val="center"/>
        <w:rPr>
          <w:rFonts w:hint="default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总评分计算公式：总评基准分+任务难度酌情给分</w:t>
      </w: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236" w:bottom="1440" w:left="123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5989320" cy="8489950"/>
          <wp:effectExtent l="0" t="0" r="0" b="0"/>
          <wp:wrapNone/>
          <wp:docPr id="2" name="图片 1026" descr="A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026" descr="A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9320" cy="848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83302"/>
    <w:rsid w:val="0FDD77CC"/>
    <w:rsid w:val="1DEC5C7C"/>
    <w:rsid w:val="4C283302"/>
    <w:rsid w:val="69747E74"/>
    <w:rsid w:val="6E901ECE"/>
    <w:rsid w:val="7F3C3A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c69710bc8f1fa96e6ea10f321b2568e7\&#24037;&#20316;&#20219;&#21153;&#20070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工作任务书.docx</Template>
  <Pages>3</Pages>
  <Words>525</Words>
  <Characters>525</Characters>
  <Lines>0</Lines>
  <Paragraphs>0</Paragraphs>
  <TotalTime>3</TotalTime>
  <ScaleCrop>false</ScaleCrop>
  <LinksUpToDate>false</LinksUpToDate>
  <CharactersWithSpaces>682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2021-11-05T04:13:00Z</dcterms:created>
  <dc:creator>1057</dc:creator>
  <cp:lastModifiedBy>Hyi</cp:lastModifiedBy>
  <dcterms:modified xsi:type="dcterms:W3CDTF">2021-11-16T14:43:47Z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3735EE43934544BEB6986F195F3784E8</vt:lpwstr>
  </property>
  <property fmtid="{D5CDD505-2E9C-101B-9397-08002B2CF9AE}" pid="4" name="KSOTemplateUUID">
    <vt:lpwstr>v1.0_mb_wDZ/CRUOc9BuT0dqazG0RQ==</vt:lpwstr>
  </property>
</Properties>
</file>